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61C2E2A3" w14:textId="77777777" w:rsidTr="00007728">
        <w:trPr>
          <w:trHeight w:hRule="exact" w:val="1800"/>
        </w:trPr>
        <w:tc>
          <w:tcPr>
            <w:tcW w:w="9360" w:type="dxa"/>
            <w:tcMar>
              <w:top w:w="0" w:type="dxa"/>
              <w:bottom w:w="0" w:type="dxa"/>
            </w:tcMar>
          </w:tcPr>
          <w:p w14:paraId="7F068AB2" w14:textId="77777777" w:rsidR="0069409B" w:rsidRPr="0069409B" w:rsidRDefault="0038433F" w:rsidP="0069409B">
            <w:pPr>
              <w:pStyle w:val="Title"/>
              <w:rPr>
                <w:sz w:val="50"/>
                <w:szCs w:val="50"/>
              </w:rPr>
            </w:pPr>
            <w:r w:rsidRPr="0069409B">
              <w:rPr>
                <w:sz w:val="50"/>
                <w:szCs w:val="50"/>
              </w:rPr>
              <w:t>Emily</w:t>
            </w:r>
            <w:r w:rsidR="00692703" w:rsidRPr="0069409B">
              <w:rPr>
                <w:sz w:val="50"/>
                <w:szCs w:val="50"/>
              </w:rPr>
              <w:t xml:space="preserve"> </w:t>
            </w:r>
            <w:r w:rsidRPr="0069409B">
              <w:rPr>
                <w:rStyle w:val="IntenseEmphasis"/>
                <w:sz w:val="50"/>
                <w:szCs w:val="50"/>
              </w:rPr>
              <w:t>Parrish</w:t>
            </w:r>
          </w:p>
          <w:p w14:paraId="3903D8D5" w14:textId="77777777" w:rsidR="00692703" w:rsidRPr="00CF1A49" w:rsidRDefault="0038433F" w:rsidP="00913946">
            <w:pPr>
              <w:pStyle w:val="ContactInfo"/>
              <w:contextualSpacing w:val="0"/>
            </w:pPr>
            <w:r>
              <w:t>930 M Street NW, #704. Washington, D.C. 20001</w:t>
            </w:r>
            <w:r w:rsidR="00692703" w:rsidRPr="00CF1A49">
              <w:t xml:space="preserve"> </w:t>
            </w:r>
            <w:sdt>
              <w:sdtPr>
                <w:alias w:val="Divider dot:"/>
                <w:tag w:val="Divider dot:"/>
                <w:id w:val="-1459182552"/>
                <w:placeholder>
                  <w:docPart w:val="D348499684F841068FB3CA6C05F7DFD4"/>
                </w:placeholder>
                <w:temporary/>
                <w:showingPlcHdr/>
                <w15:appearance w15:val="hidden"/>
              </w:sdtPr>
              <w:sdtEndPr/>
              <w:sdtContent>
                <w:r w:rsidR="00692703" w:rsidRPr="00CF1A49">
                  <w:t>·</w:t>
                </w:r>
              </w:sdtContent>
            </w:sdt>
            <w:r w:rsidR="00692703" w:rsidRPr="00CF1A49">
              <w:t xml:space="preserve"> </w:t>
            </w:r>
            <w:r>
              <w:t>(804)922-3732</w:t>
            </w:r>
          </w:p>
          <w:p w14:paraId="63A23B1E" w14:textId="77777777" w:rsidR="0069409B" w:rsidRPr="0069409B" w:rsidRDefault="00C8357F" w:rsidP="0069409B">
            <w:pPr>
              <w:pStyle w:val="ContactInfoEmphasis"/>
              <w:contextualSpacing w:val="0"/>
            </w:pPr>
            <w:r>
              <w:t>e</w:t>
            </w:r>
            <w:r w:rsidR="0038433F">
              <w:t>mparrish417@gmail.com</w:t>
            </w:r>
            <w:r w:rsidR="00692703" w:rsidRPr="00CF1A49">
              <w:t xml:space="preserve"> </w:t>
            </w:r>
            <w:sdt>
              <w:sdtPr>
                <w:alias w:val="Divider dot:"/>
                <w:tag w:val="Divider dot:"/>
                <w:id w:val="2000459528"/>
                <w:placeholder>
                  <w:docPart w:val="5BF177D9ACBE4A51B5D6E3AFC82E85F5"/>
                </w:placeholder>
                <w:temporary/>
                <w:showingPlcHdr/>
                <w15:appearance w15:val="hidden"/>
              </w:sdtPr>
              <w:sdtEndPr/>
              <w:sdtContent>
                <w:r w:rsidR="00692703" w:rsidRPr="00CF1A49">
                  <w:t>·</w:t>
                </w:r>
              </w:sdtContent>
            </w:sdt>
            <w:r w:rsidR="00692703" w:rsidRPr="00CF1A49">
              <w:t xml:space="preserve"> </w:t>
            </w:r>
            <w:hyperlink r:id="rId7" w:history="1">
              <w:r w:rsidR="0069409B" w:rsidRPr="00834FA6">
                <w:rPr>
                  <w:rStyle w:val="Hyperlink"/>
                </w:rPr>
                <w:t>https://www.linkedin.com/in/emilymparrish/</w:t>
              </w:r>
            </w:hyperlink>
          </w:p>
        </w:tc>
      </w:tr>
    </w:tbl>
    <w:p w14:paraId="0C7D60E8" w14:textId="77777777" w:rsidR="004E01EB" w:rsidRPr="00CF1A49" w:rsidRDefault="00D00B96" w:rsidP="004E01EB">
      <w:pPr>
        <w:pStyle w:val="Heading1"/>
      </w:pPr>
      <w:sdt>
        <w:sdtPr>
          <w:alias w:val="Experience:"/>
          <w:tag w:val="Experience:"/>
          <w:id w:val="-1983300934"/>
          <w:placeholder>
            <w:docPart w:val="58894CC4FACF4B46A05097627E17566A"/>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225EB91C" w14:textId="77777777" w:rsidTr="008E58D0">
        <w:tc>
          <w:tcPr>
            <w:tcW w:w="9290" w:type="dxa"/>
          </w:tcPr>
          <w:p w14:paraId="40FB6804" w14:textId="77777777" w:rsidR="001D0BF1" w:rsidRPr="00CF1A49" w:rsidRDefault="003A5945" w:rsidP="001D0BF1">
            <w:pPr>
              <w:pStyle w:val="Heading3"/>
              <w:contextualSpacing w:val="0"/>
              <w:outlineLvl w:val="2"/>
            </w:pPr>
            <w:r>
              <w:t>Septem</w:t>
            </w:r>
            <w:r w:rsidR="003F7449">
              <w:t xml:space="preserve">ber </w:t>
            </w:r>
            <w:r>
              <w:t>2015</w:t>
            </w:r>
            <w:r w:rsidR="001D0BF1" w:rsidRPr="00CF1A49">
              <w:t xml:space="preserve"> – </w:t>
            </w:r>
            <w:r>
              <w:t>Present</w:t>
            </w:r>
          </w:p>
          <w:p w14:paraId="07D24317" w14:textId="77777777" w:rsidR="001D0BF1" w:rsidRDefault="003A5945" w:rsidP="001D0BF1">
            <w:pPr>
              <w:pStyle w:val="Heading2"/>
              <w:contextualSpacing w:val="0"/>
              <w:outlineLvl w:val="1"/>
              <w:rPr>
                <w:rStyle w:val="SubtleReference"/>
              </w:rPr>
            </w:pPr>
            <w:r>
              <w:t>Research Associate</w:t>
            </w:r>
            <w:r w:rsidR="001D0BF1" w:rsidRPr="00CF1A49">
              <w:t xml:space="preserve">, </w:t>
            </w:r>
            <w:r>
              <w:rPr>
                <w:rStyle w:val="SubtleReference"/>
              </w:rPr>
              <w:t>Institute for defense analyses</w:t>
            </w:r>
          </w:p>
          <w:p w14:paraId="28647078" w14:textId="77777777" w:rsidR="0069409B" w:rsidRPr="0069409B" w:rsidRDefault="0069409B" w:rsidP="0069409B">
            <w:pPr>
              <w:pStyle w:val="Heading2"/>
              <w:contextualSpacing w:val="0"/>
              <w:jc w:val="center"/>
              <w:outlineLvl w:val="1"/>
              <w:rPr>
                <w:sz w:val="22"/>
                <w:szCs w:val="22"/>
              </w:rPr>
            </w:pPr>
            <w:r w:rsidRPr="0069409B">
              <w:rPr>
                <w:rFonts w:ascii="Segoe UI" w:hAnsi="Segoe UI" w:cs="Segoe UI"/>
                <w:color w:val="auto"/>
                <w:sz w:val="22"/>
                <w:szCs w:val="22"/>
              </w:rPr>
              <w:t xml:space="preserve">Clearance: DoD </w:t>
            </w:r>
            <w:r w:rsidR="00647851">
              <w:rPr>
                <w:rFonts w:ascii="Segoe UI" w:hAnsi="Segoe UI" w:cs="Segoe UI"/>
                <w:color w:val="auto"/>
                <w:sz w:val="22"/>
                <w:szCs w:val="22"/>
              </w:rPr>
              <w:t>Interim Top Secret//Sci</w:t>
            </w:r>
          </w:p>
          <w:p w14:paraId="303B7E64" w14:textId="77777777" w:rsidR="003644E0" w:rsidRPr="003644E0" w:rsidRDefault="003644E0" w:rsidP="003F7449">
            <w:pPr>
              <w:pStyle w:val="ListParagraph"/>
              <w:numPr>
                <w:ilvl w:val="0"/>
                <w:numId w:val="15"/>
              </w:numPr>
            </w:pPr>
            <w:r>
              <w:rPr>
                <w:rFonts w:ascii="Segoe UI" w:hAnsi="Segoe UI" w:cs="Segoe UI"/>
                <w:sz w:val="21"/>
                <w:szCs w:val="21"/>
                <w:shd w:val="clear" w:color="auto" w:fill="FFFFFF"/>
              </w:rPr>
              <w:t>Work on various science/technology defense-related research tasks sponsored by federal defense organizations such as the DoD and DTRA.</w:t>
            </w:r>
          </w:p>
          <w:p w14:paraId="756C9126" w14:textId="77777777" w:rsidR="003644E0" w:rsidRPr="003644E0" w:rsidRDefault="00C3790B" w:rsidP="003F7449">
            <w:pPr>
              <w:pStyle w:val="ListParagraph"/>
              <w:numPr>
                <w:ilvl w:val="0"/>
                <w:numId w:val="15"/>
              </w:numPr>
            </w:pPr>
            <w:r>
              <w:rPr>
                <w:rFonts w:ascii="Segoe UI" w:hAnsi="Segoe UI" w:cs="Segoe UI"/>
                <w:sz w:val="21"/>
                <w:szCs w:val="21"/>
                <w:shd w:val="clear" w:color="auto" w:fill="FFFFFF"/>
              </w:rPr>
              <w:t xml:space="preserve">Program extensive web-based interfaces to display content and analyses using HTML, PHP, and </w:t>
            </w:r>
            <w:proofErr w:type="spellStart"/>
            <w:r>
              <w:rPr>
                <w:rFonts w:ascii="Segoe UI" w:hAnsi="Segoe UI" w:cs="Segoe UI"/>
                <w:sz w:val="21"/>
                <w:szCs w:val="21"/>
                <w:shd w:val="clear" w:color="auto" w:fill="FFFFFF"/>
              </w:rPr>
              <w:t>Javascript</w:t>
            </w:r>
            <w:proofErr w:type="spellEnd"/>
            <w:r>
              <w:rPr>
                <w:rFonts w:ascii="Segoe UI" w:hAnsi="Segoe UI" w:cs="Segoe UI"/>
                <w:sz w:val="21"/>
                <w:szCs w:val="21"/>
                <w:shd w:val="clear" w:color="auto" w:fill="FFFFFF"/>
              </w:rPr>
              <w:t xml:space="preserve"> to utilizing data visualization libraries such a D3.</w:t>
            </w:r>
          </w:p>
          <w:p w14:paraId="6109624D" w14:textId="77777777" w:rsidR="003644E0" w:rsidRPr="003644E0" w:rsidRDefault="003644E0" w:rsidP="003F7449">
            <w:pPr>
              <w:pStyle w:val="ListParagraph"/>
              <w:numPr>
                <w:ilvl w:val="0"/>
                <w:numId w:val="15"/>
              </w:numPr>
            </w:pPr>
            <w:r>
              <w:rPr>
                <w:rFonts w:ascii="Segoe UI" w:hAnsi="Segoe UI" w:cs="Segoe UI"/>
                <w:sz w:val="21"/>
                <w:szCs w:val="21"/>
                <w:shd w:val="clear" w:color="auto" w:fill="FFFFFF"/>
              </w:rPr>
              <w:t xml:space="preserve">Program and debug analysis tools in Python and </w:t>
            </w:r>
            <w:proofErr w:type="spellStart"/>
            <w:r>
              <w:rPr>
                <w:rFonts w:ascii="Segoe UI" w:hAnsi="Segoe UI" w:cs="Segoe UI"/>
                <w:sz w:val="21"/>
                <w:szCs w:val="21"/>
                <w:shd w:val="clear" w:color="auto" w:fill="FFFFFF"/>
              </w:rPr>
              <w:t>Matlab</w:t>
            </w:r>
            <w:proofErr w:type="spellEnd"/>
            <w:r>
              <w:rPr>
                <w:rFonts w:ascii="Segoe UI" w:hAnsi="Segoe UI" w:cs="Segoe UI"/>
                <w:sz w:val="21"/>
                <w:szCs w:val="21"/>
                <w:shd w:val="clear" w:color="auto" w:fill="FFFFFF"/>
              </w:rPr>
              <w:t xml:space="preserve"> for internal use. </w:t>
            </w:r>
          </w:p>
          <w:p w14:paraId="400D1BC9" w14:textId="77777777" w:rsidR="003644E0" w:rsidRPr="003644E0" w:rsidRDefault="003644E0" w:rsidP="003F7449">
            <w:pPr>
              <w:pStyle w:val="ListParagraph"/>
              <w:numPr>
                <w:ilvl w:val="0"/>
                <w:numId w:val="15"/>
              </w:numPr>
            </w:pPr>
            <w:r>
              <w:rPr>
                <w:rFonts w:ascii="Segoe UI" w:hAnsi="Segoe UI" w:cs="Segoe UI"/>
                <w:sz w:val="21"/>
                <w:szCs w:val="21"/>
                <w:shd w:val="clear" w:color="auto" w:fill="FFFFFF"/>
              </w:rPr>
              <w:t>Collect and determine utility of validation data for CBRN modeling and simulation codes in addition to performing validation analyses on some codes.</w:t>
            </w:r>
          </w:p>
          <w:p w14:paraId="51EFB281" w14:textId="77777777" w:rsidR="001E3120" w:rsidRPr="00662A64" w:rsidRDefault="003644E0" w:rsidP="003644E0">
            <w:pPr>
              <w:pStyle w:val="ListParagraph"/>
              <w:numPr>
                <w:ilvl w:val="0"/>
                <w:numId w:val="15"/>
              </w:numPr>
            </w:pPr>
            <w:r>
              <w:rPr>
                <w:rFonts w:ascii="Segoe UI" w:hAnsi="Segoe UI" w:cs="Segoe UI"/>
                <w:sz w:val="21"/>
                <w:szCs w:val="21"/>
                <w:shd w:val="clear" w:color="auto" w:fill="FFFFFF"/>
              </w:rPr>
              <w:t>Aid in the testing and evaluation of vehicular and robot-mounted counter-IED sensors. Oversaw data collection in a variety of environments.  Additionally, wrote scripts and processing tools to extract and reformat data in order to run existing analysis software.</w:t>
            </w:r>
          </w:p>
          <w:p w14:paraId="739FD973" w14:textId="77777777" w:rsidR="00662A64" w:rsidRPr="00BC63FE" w:rsidRDefault="00662A64" w:rsidP="003644E0">
            <w:pPr>
              <w:pStyle w:val="ListParagraph"/>
              <w:numPr>
                <w:ilvl w:val="0"/>
                <w:numId w:val="15"/>
              </w:numPr>
            </w:pPr>
            <w:r>
              <w:rPr>
                <w:rFonts w:ascii="Segoe UI" w:hAnsi="Segoe UI" w:cs="Segoe UI"/>
                <w:sz w:val="21"/>
                <w:szCs w:val="21"/>
                <w:shd w:val="clear" w:color="auto" w:fill="FFFFFF"/>
              </w:rPr>
              <w:t xml:space="preserve">With internal funding, conducted a literature search </w:t>
            </w:r>
            <w:r w:rsidR="00625507">
              <w:rPr>
                <w:rFonts w:ascii="Segoe UI" w:hAnsi="Segoe UI" w:cs="Segoe UI"/>
                <w:sz w:val="21"/>
                <w:szCs w:val="21"/>
                <w:shd w:val="clear" w:color="auto" w:fill="FFFFFF"/>
              </w:rPr>
              <w:t xml:space="preserve">on the applications of Convolutional Neural Networks on human locomotion.  </w:t>
            </w:r>
            <w:r>
              <w:rPr>
                <w:rFonts w:ascii="Segoe UI" w:hAnsi="Segoe UI" w:cs="Segoe UI"/>
                <w:sz w:val="21"/>
                <w:szCs w:val="21"/>
                <w:shd w:val="clear" w:color="auto" w:fill="FFFFFF"/>
              </w:rPr>
              <w:t>Additionally, ran simple sensitivity studies on training data set</w:t>
            </w:r>
            <w:r w:rsidR="00625507">
              <w:rPr>
                <w:rFonts w:ascii="Segoe UI" w:hAnsi="Segoe UI" w:cs="Segoe UI"/>
                <w:sz w:val="21"/>
                <w:szCs w:val="21"/>
                <w:shd w:val="clear" w:color="auto" w:fill="FFFFFF"/>
              </w:rPr>
              <w:t xml:space="preserve"> and algorithm itself to evaluate the quality of the algorithm and the training data.</w:t>
            </w:r>
          </w:p>
          <w:p w14:paraId="566601C5" w14:textId="77777777" w:rsidR="00BC63FE" w:rsidRPr="00CF1A49" w:rsidRDefault="00BC63FE" w:rsidP="003644E0">
            <w:pPr>
              <w:pStyle w:val="ListParagraph"/>
              <w:numPr>
                <w:ilvl w:val="0"/>
                <w:numId w:val="15"/>
              </w:numPr>
            </w:pPr>
            <w:r>
              <w:rPr>
                <w:rFonts w:ascii="Segoe UI" w:hAnsi="Segoe UI" w:cs="Segoe UI"/>
                <w:sz w:val="21"/>
                <w:szCs w:val="21"/>
                <w:shd w:val="clear" w:color="auto" w:fill="FFFFFF"/>
              </w:rPr>
              <w:t>Recently</w:t>
            </w:r>
            <w:r w:rsidR="00662A64">
              <w:rPr>
                <w:rFonts w:ascii="Segoe UI" w:hAnsi="Segoe UI" w:cs="Segoe UI"/>
                <w:sz w:val="21"/>
                <w:szCs w:val="21"/>
                <w:shd w:val="clear" w:color="auto" w:fill="FFFFFF"/>
              </w:rPr>
              <w:t xml:space="preserve"> began a project writing Python scripts to process and organize a large tagged data set.  Currently preparing the data for a topic modeling algorithm to evaluate the quality of the manually assigned tags and write an unsupervised classifier to tag additional data points.</w:t>
            </w:r>
          </w:p>
        </w:tc>
      </w:tr>
      <w:tr w:rsidR="008E58D0" w:rsidRPr="00CF1A49" w14:paraId="62C782B9" w14:textId="77777777" w:rsidTr="008E58D0">
        <w:tc>
          <w:tcPr>
            <w:tcW w:w="9290" w:type="dxa"/>
            <w:tcMar>
              <w:top w:w="216" w:type="dxa"/>
            </w:tcMar>
          </w:tcPr>
          <w:p w14:paraId="26F03925" w14:textId="77777777" w:rsidR="008E58D0" w:rsidRPr="00CF1A49" w:rsidRDefault="008E58D0" w:rsidP="008E58D0">
            <w:pPr>
              <w:pStyle w:val="Heading3"/>
              <w:contextualSpacing w:val="0"/>
              <w:outlineLvl w:val="2"/>
            </w:pPr>
            <w:r>
              <w:t>december 2013</w:t>
            </w:r>
            <w:r w:rsidRPr="00CF1A49">
              <w:t xml:space="preserve"> – </w:t>
            </w:r>
            <w:r>
              <w:t>may 2015</w:t>
            </w:r>
          </w:p>
          <w:p w14:paraId="68CD0F57" w14:textId="77777777" w:rsidR="008E58D0" w:rsidRPr="00CF1A49" w:rsidRDefault="008E58D0" w:rsidP="008E58D0">
            <w:pPr>
              <w:pStyle w:val="Heading2"/>
              <w:contextualSpacing w:val="0"/>
              <w:outlineLvl w:val="1"/>
            </w:pPr>
            <w:r>
              <w:t>English-stonehouse research fellow</w:t>
            </w:r>
            <w:r w:rsidRPr="00CF1A49">
              <w:t xml:space="preserve">, </w:t>
            </w:r>
            <w:r>
              <w:rPr>
                <w:rStyle w:val="SubtleReference"/>
              </w:rPr>
              <w:t>college of william and mary</w:t>
            </w:r>
          </w:p>
          <w:p w14:paraId="1DD260B6" w14:textId="77777777" w:rsidR="008E58D0" w:rsidRDefault="008E58D0" w:rsidP="008E58D0">
            <w:pPr>
              <w:pStyle w:val="ListParagraph"/>
              <w:numPr>
                <w:ilvl w:val="0"/>
                <w:numId w:val="15"/>
              </w:numPr>
            </w:pPr>
            <w:r>
              <w:t>Conducted instrumental and computational analysis of bacteria protein samples for proteomics studies.</w:t>
            </w:r>
          </w:p>
          <w:p w14:paraId="2AD4F35F" w14:textId="77777777" w:rsidR="008E58D0" w:rsidRDefault="008E58D0" w:rsidP="008E58D0">
            <w:pPr>
              <w:pStyle w:val="ListParagraph"/>
              <w:numPr>
                <w:ilvl w:val="0"/>
                <w:numId w:val="15"/>
              </w:numPr>
            </w:pPr>
            <w:r>
              <w:t>Troubleshot instrumentation issues and edited experimental conditions for better chromatogram resolution.</w:t>
            </w:r>
          </w:p>
          <w:p w14:paraId="46894167" w14:textId="77777777" w:rsidR="008E58D0" w:rsidRDefault="008E58D0" w:rsidP="008E58D0">
            <w:pPr>
              <w:pStyle w:val="ListParagraph"/>
              <w:numPr>
                <w:ilvl w:val="0"/>
                <w:numId w:val="15"/>
              </w:numPr>
            </w:pPr>
            <w:r>
              <w:t xml:space="preserve">Used HPLC-MS (ion trap mass spectrometry) to identify proteins from wild type and mutant strains of </w:t>
            </w:r>
            <w:proofErr w:type="spellStart"/>
            <w:r>
              <w:t>Heliobactor</w:t>
            </w:r>
            <w:proofErr w:type="spellEnd"/>
            <w:r>
              <w:t xml:space="preserve"> pylori. </w:t>
            </w:r>
          </w:p>
          <w:p w14:paraId="1A9EE79C" w14:textId="77777777" w:rsidR="008E58D0" w:rsidRDefault="008E58D0" w:rsidP="008E58D0">
            <w:pPr>
              <w:pStyle w:val="ListParagraph"/>
              <w:numPr>
                <w:ilvl w:val="0"/>
                <w:numId w:val="15"/>
              </w:numPr>
            </w:pPr>
            <w:r>
              <w:t xml:space="preserve">Aided in the completion of a flowing afterglow mass spectrometer including installing a pump, updating plumbing, and editing software to interpret outputs from the detector. </w:t>
            </w:r>
          </w:p>
          <w:p w14:paraId="5D280152" w14:textId="77777777" w:rsidR="008E58D0" w:rsidRDefault="008E58D0" w:rsidP="008E58D0">
            <w:pPr>
              <w:pStyle w:val="ListParagraph"/>
              <w:numPr>
                <w:ilvl w:val="0"/>
                <w:numId w:val="15"/>
              </w:numPr>
            </w:pPr>
            <w:r>
              <w:t>Worked on computational theoretical calculations of proton affinity for peptides by writing batch Pearl scripts for both collaborators and other projects in the laboratory.</w:t>
            </w:r>
          </w:p>
        </w:tc>
      </w:tr>
      <w:tr w:rsidR="008E58D0" w:rsidRPr="00CF1A49" w14:paraId="432CA404" w14:textId="77777777" w:rsidTr="008E58D0">
        <w:tc>
          <w:tcPr>
            <w:tcW w:w="9290" w:type="dxa"/>
            <w:tcMar>
              <w:top w:w="216" w:type="dxa"/>
            </w:tcMar>
          </w:tcPr>
          <w:p w14:paraId="1AEEEE8B" w14:textId="77777777" w:rsidR="008E58D0" w:rsidRPr="00CF1A49" w:rsidRDefault="008E58D0" w:rsidP="008E58D0">
            <w:pPr>
              <w:pStyle w:val="Heading3"/>
              <w:contextualSpacing w:val="0"/>
              <w:outlineLvl w:val="2"/>
            </w:pPr>
            <w:r>
              <w:t>summer (may-august) 2013</w:t>
            </w:r>
          </w:p>
          <w:p w14:paraId="5B41FD39" w14:textId="0587D137" w:rsidR="008E58D0" w:rsidRPr="00CF1A49" w:rsidRDefault="008E58D0" w:rsidP="008E58D0">
            <w:pPr>
              <w:pStyle w:val="Heading2"/>
              <w:contextualSpacing w:val="0"/>
              <w:outlineLvl w:val="1"/>
            </w:pPr>
            <w:r>
              <w:t>undergra</w:t>
            </w:r>
            <w:r w:rsidR="00625F30">
              <w:t>D</w:t>
            </w:r>
            <w:r>
              <w:t>uate researcher</w:t>
            </w:r>
            <w:r w:rsidRPr="00CF1A49">
              <w:t xml:space="preserve">, </w:t>
            </w:r>
            <w:r>
              <w:rPr>
                <w:rStyle w:val="SubtleReference"/>
              </w:rPr>
              <w:t>virgi</w:t>
            </w:r>
            <w:bookmarkStart w:id="0" w:name="_GoBack"/>
            <w:bookmarkEnd w:id="0"/>
            <w:r>
              <w:rPr>
                <w:rStyle w:val="SubtleReference"/>
              </w:rPr>
              <w:t>nia commonwealth university</w:t>
            </w:r>
          </w:p>
          <w:p w14:paraId="0D9C4C6D" w14:textId="77777777" w:rsidR="008E58D0" w:rsidRDefault="008E58D0" w:rsidP="008E58D0">
            <w:pPr>
              <w:pStyle w:val="ListParagraph"/>
              <w:numPr>
                <w:ilvl w:val="0"/>
                <w:numId w:val="15"/>
              </w:numPr>
            </w:pPr>
            <w:r>
              <w:t xml:space="preserve">Participated in research </w:t>
            </w:r>
            <w:r w:rsidR="00E94067">
              <w:t>testing azo-linked polymers in the context of their utility for carbon dioxide capture</w:t>
            </w:r>
            <w:r>
              <w:t>.</w:t>
            </w:r>
          </w:p>
          <w:p w14:paraId="402CA779" w14:textId="77777777" w:rsidR="008E58D0" w:rsidRDefault="008E58D0" w:rsidP="00E94067">
            <w:pPr>
              <w:pStyle w:val="ListParagraph"/>
              <w:numPr>
                <w:ilvl w:val="0"/>
                <w:numId w:val="15"/>
              </w:numPr>
            </w:pPr>
            <w:r>
              <w:lastRenderedPageBreak/>
              <w:t>Used knowledge of organic synthesis to polymerize monomers used directly for testing and data analysis.</w:t>
            </w:r>
          </w:p>
          <w:p w14:paraId="0C219770" w14:textId="77777777" w:rsidR="008E58D0" w:rsidRDefault="008E58D0" w:rsidP="00E94067">
            <w:pPr>
              <w:pStyle w:val="ListParagraph"/>
              <w:numPr>
                <w:ilvl w:val="0"/>
                <w:numId w:val="15"/>
              </w:numPr>
            </w:pPr>
            <w:r>
              <w:t>Worked underneath/collaborated with a graduate student for their research project.</w:t>
            </w:r>
          </w:p>
          <w:p w14:paraId="7FBB6C4A" w14:textId="77777777" w:rsidR="008E58D0" w:rsidRDefault="008E58D0" w:rsidP="00E94067">
            <w:pPr>
              <w:pStyle w:val="ListParagraph"/>
              <w:numPr>
                <w:ilvl w:val="0"/>
                <w:numId w:val="15"/>
              </w:numPr>
            </w:pPr>
            <w:r>
              <w:t>Created poster for formal poster presentation halfway through the program.</w:t>
            </w:r>
          </w:p>
          <w:p w14:paraId="54365375" w14:textId="77777777" w:rsidR="008E58D0" w:rsidRDefault="008E58D0" w:rsidP="008E58D0">
            <w:pPr>
              <w:pStyle w:val="ListParagraph"/>
              <w:numPr>
                <w:ilvl w:val="0"/>
                <w:numId w:val="15"/>
              </w:numPr>
            </w:pPr>
            <w:r>
              <w:t>Delivered final presentation of research to peers and department faculty.</w:t>
            </w:r>
          </w:p>
        </w:tc>
      </w:tr>
    </w:tbl>
    <w:sdt>
      <w:sdtPr>
        <w:alias w:val="Education:"/>
        <w:tag w:val="Education:"/>
        <w:id w:val="-1908763273"/>
        <w:placeholder>
          <w:docPart w:val="24225493F03F468382A844BCEA1EAF1F"/>
        </w:placeholder>
        <w:temporary/>
        <w:showingPlcHdr/>
        <w15:appearance w15:val="hidden"/>
      </w:sdtPr>
      <w:sdtEndPr/>
      <w:sdtContent>
        <w:p w14:paraId="229D189A"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0E5728D4" w14:textId="77777777" w:rsidTr="00D66A52">
        <w:tc>
          <w:tcPr>
            <w:tcW w:w="9355" w:type="dxa"/>
          </w:tcPr>
          <w:p w14:paraId="7FC59C0A" w14:textId="77777777" w:rsidR="001D0BF1" w:rsidRPr="00CF1A49" w:rsidRDefault="0038433F" w:rsidP="001D0BF1">
            <w:pPr>
              <w:pStyle w:val="Heading3"/>
              <w:contextualSpacing w:val="0"/>
              <w:outlineLvl w:val="2"/>
            </w:pPr>
            <w:r>
              <w:t>May</w:t>
            </w:r>
            <w:r w:rsidR="001D0BF1" w:rsidRPr="00CF1A49">
              <w:t xml:space="preserve"> </w:t>
            </w:r>
            <w:r>
              <w:t>2015</w:t>
            </w:r>
          </w:p>
          <w:p w14:paraId="5B003281" w14:textId="77777777" w:rsidR="001D0BF1" w:rsidRDefault="0038433F" w:rsidP="001D0BF1">
            <w:pPr>
              <w:pStyle w:val="Heading2"/>
              <w:contextualSpacing w:val="0"/>
              <w:outlineLvl w:val="1"/>
              <w:rPr>
                <w:rStyle w:val="SubtleReference"/>
              </w:rPr>
            </w:pPr>
            <w:r>
              <w:t>Bachelor of science</w:t>
            </w:r>
            <w:r w:rsidR="001D0BF1" w:rsidRPr="00CF1A49">
              <w:t xml:space="preserve">, </w:t>
            </w:r>
            <w:r>
              <w:rPr>
                <w:rStyle w:val="SubtleReference"/>
              </w:rPr>
              <w:t>the college of William and Mary</w:t>
            </w:r>
          </w:p>
          <w:p w14:paraId="319E56E8" w14:textId="77777777" w:rsidR="0038433F" w:rsidRPr="0038433F" w:rsidRDefault="0038433F" w:rsidP="001D0BF1">
            <w:pPr>
              <w:pStyle w:val="Heading2"/>
              <w:contextualSpacing w:val="0"/>
              <w:outlineLvl w:val="1"/>
              <w:rPr>
                <w:b w:val="0"/>
              </w:rPr>
            </w:pPr>
            <w:r>
              <w:rPr>
                <w:rStyle w:val="SubtleReference"/>
              </w:rPr>
              <w:t>[</w:t>
            </w:r>
            <w:r w:rsidRPr="0038433F">
              <w:rPr>
                <w:rStyle w:val="SubtleReference"/>
                <w:b/>
              </w:rPr>
              <w:t>Major</w:t>
            </w:r>
            <w:r>
              <w:rPr>
                <w:rStyle w:val="SubtleReference"/>
              </w:rPr>
              <w:t>: Chemistry] [</w:t>
            </w:r>
            <w:r>
              <w:rPr>
                <w:rStyle w:val="SubtleReference"/>
                <w:b/>
              </w:rPr>
              <w:t>minor</w:t>
            </w:r>
            <w:r>
              <w:rPr>
                <w:rStyle w:val="SubtleReference"/>
              </w:rPr>
              <w:t>: Computer science]</w:t>
            </w:r>
          </w:p>
          <w:p w14:paraId="2278C62B" w14:textId="77777777" w:rsidR="007538DC" w:rsidRPr="00CF1A49" w:rsidRDefault="00C3790B" w:rsidP="003F7449">
            <w:pPr>
              <w:contextualSpacing w:val="0"/>
            </w:pPr>
            <w:r>
              <w:t>GPA: 3.30</w:t>
            </w:r>
          </w:p>
        </w:tc>
      </w:tr>
      <w:tr w:rsidR="00F61DF9" w:rsidRPr="00CF1A49" w14:paraId="2EDB1064" w14:textId="77777777" w:rsidTr="00F61DF9">
        <w:tc>
          <w:tcPr>
            <w:tcW w:w="9355" w:type="dxa"/>
            <w:tcMar>
              <w:top w:w="216" w:type="dxa"/>
            </w:tcMar>
          </w:tcPr>
          <w:p w14:paraId="40C61240" w14:textId="77777777" w:rsidR="00F61DF9" w:rsidRPr="00CF1A49" w:rsidRDefault="0038433F" w:rsidP="0038433F">
            <w:pPr>
              <w:pStyle w:val="Heading3"/>
              <w:contextualSpacing w:val="0"/>
              <w:outlineLvl w:val="2"/>
            </w:pPr>
            <w:r>
              <w:t>Relavent coursework</w:t>
            </w:r>
          </w:p>
          <w:p w14:paraId="09B6F4CC" w14:textId="77777777" w:rsidR="00E94067" w:rsidRDefault="00E94067" w:rsidP="0038433F">
            <w:pPr>
              <w:pStyle w:val="ListParagraph"/>
              <w:numPr>
                <w:ilvl w:val="0"/>
                <w:numId w:val="14"/>
              </w:numPr>
            </w:pPr>
            <w:r>
              <w:t>Programming in Python</w:t>
            </w:r>
          </w:p>
          <w:p w14:paraId="4AD9FDE4" w14:textId="77777777" w:rsidR="0038433F" w:rsidRDefault="0038433F" w:rsidP="0038433F">
            <w:pPr>
              <w:pStyle w:val="ListParagraph"/>
              <w:numPr>
                <w:ilvl w:val="0"/>
                <w:numId w:val="14"/>
              </w:numPr>
            </w:pPr>
            <w:r>
              <w:t>Data Structures</w:t>
            </w:r>
            <w:r w:rsidR="000E7028">
              <w:t xml:space="preserve"> (in Python)</w:t>
            </w:r>
          </w:p>
          <w:p w14:paraId="27EDEE1E" w14:textId="77777777" w:rsidR="0038433F" w:rsidRDefault="0038433F" w:rsidP="0038433F">
            <w:pPr>
              <w:pStyle w:val="ListParagraph"/>
              <w:numPr>
                <w:ilvl w:val="0"/>
                <w:numId w:val="14"/>
              </w:numPr>
            </w:pPr>
            <w:r>
              <w:t>Discrete Mathematics</w:t>
            </w:r>
          </w:p>
          <w:p w14:paraId="6DD4CA04" w14:textId="77777777" w:rsidR="0038433F" w:rsidRDefault="0038433F" w:rsidP="0038433F">
            <w:pPr>
              <w:pStyle w:val="ListParagraph"/>
              <w:numPr>
                <w:ilvl w:val="0"/>
                <w:numId w:val="14"/>
              </w:numPr>
            </w:pPr>
            <w:r>
              <w:t>Software Development</w:t>
            </w:r>
            <w:r w:rsidR="000E7028">
              <w:t xml:space="preserve"> (in Java)</w:t>
            </w:r>
          </w:p>
          <w:p w14:paraId="1756E27B" w14:textId="77777777" w:rsidR="0038433F" w:rsidRDefault="0038433F" w:rsidP="0038433F">
            <w:pPr>
              <w:pStyle w:val="ListParagraph"/>
              <w:numPr>
                <w:ilvl w:val="0"/>
                <w:numId w:val="14"/>
              </w:numPr>
            </w:pPr>
            <w:r>
              <w:t>Algorithms</w:t>
            </w:r>
            <w:r w:rsidR="000E7028">
              <w:t xml:space="preserve"> (in C and C++)</w:t>
            </w:r>
          </w:p>
          <w:p w14:paraId="7B3B593A" w14:textId="77777777" w:rsidR="00F61DF9" w:rsidRDefault="0038433F" w:rsidP="0038433F">
            <w:pPr>
              <w:pStyle w:val="ListParagraph"/>
              <w:numPr>
                <w:ilvl w:val="0"/>
                <w:numId w:val="14"/>
              </w:numPr>
            </w:pPr>
            <w:r>
              <w:t>Principles of Programming Languages</w:t>
            </w:r>
            <w:r w:rsidR="000E7028">
              <w:t xml:space="preserve"> </w:t>
            </w:r>
          </w:p>
        </w:tc>
      </w:tr>
    </w:tbl>
    <w:p w14:paraId="25108BCB" w14:textId="77777777" w:rsidR="00486277" w:rsidRPr="00CF1A49" w:rsidRDefault="0038433F" w:rsidP="00486277">
      <w:pPr>
        <w:pStyle w:val="Heading1"/>
      </w:pPr>
      <w:r>
        <w:t>COMputing Skills</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5B7F22EA" w14:textId="77777777" w:rsidTr="00CF1A49">
        <w:tc>
          <w:tcPr>
            <w:tcW w:w="4675" w:type="dxa"/>
          </w:tcPr>
          <w:p w14:paraId="06CFBED2" w14:textId="77777777" w:rsidR="00BC63FE" w:rsidRDefault="0038433F" w:rsidP="00BC63FE">
            <w:pPr>
              <w:pStyle w:val="ListBullet"/>
              <w:contextualSpacing w:val="0"/>
            </w:pPr>
            <w:r w:rsidRPr="0038433F">
              <w:rPr>
                <w:b/>
              </w:rPr>
              <w:t xml:space="preserve">Proficient: </w:t>
            </w:r>
            <w:r>
              <w:t xml:space="preserve">C, C++, R, SQL, </w:t>
            </w:r>
            <w:proofErr w:type="spellStart"/>
            <w:r>
              <w:t>Matlab</w:t>
            </w:r>
            <w:proofErr w:type="spellEnd"/>
            <w:r w:rsidR="00BC63FE">
              <w:t xml:space="preserve">, </w:t>
            </w:r>
            <w:proofErr w:type="spellStart"/>
            <w:r w:rsidR="00BC63FE">
              <w:t>HTCondor</w:t>
            </w:r>
            <w:proofErr w:type="spellEnd"/>
          </w:p>
          <w:p w14:paraId="6AD82A1F" w14:textId="77777777" w:rsidR="0038433F" w:rsidRPr="006E1507" w:rsidRDefault="0038433F" w:rsidP="00BC63FE">
            <w:pPr>
              <w:pStyle w:val="ListBullet"/>
              <w:contextualSpacing w:val="0"/>
            </w:pPr>
            <w:r w:rsidRPr="00BC63FE">
              <w:rPr>
                <w:b/>
              </w:rPr>
              <w:t xml:space="preserve">Expert: </w:t>
            </w:r>
            <w:r>
              <w:t xml:space="preserve">Python, Java, </w:t>
            </w:r>
            <w:proofErr w:type="spellStart"/>
            <w:r>
              <w:t>Javascript</w:t>
            </w:r>
            <w:proofErr w:type="spellEnd"/>
            <w:r>
              <w:t>, PHP, HTML/CSS</w:t>
            </w:r>
          </w:p>
        </w:tc>
        <w:tc>
          <w:tcPr>
            <w:tcW w:w="4675" w:type="dxa"/>
            <w:tcMar>
              <w:left w:w="360" w:type="dxa"/>
            </w:tcMar>
          </w:tcPr>
          <w:p w14:paraId="01D4CB12" w14:textId="77777777" w:rsidR="001E3120" w:rsidRPr="006E1507" w:rsidRDefault="001E3120" w:rsidP="0038433F">
            <w:pPr>
              <w:pStyle w:val="ListBullet"/>
              <w:numPr>
                <w:ilvl w:val="0"/>
                <w:numId w:val="0"/>
              </w:numPr>
              <w:contextualSpacing w:val="0"/>
            </w:pPr>
          </w:p>
        </w:tc>
      </w:tr>
    </w:tbl>
    <w:p w14:paraId="376B5FC0" w14:textId="77777777" w:rsidR="00E94067" w:rsidRDefault="00335194" w:rsidP="0062312F">
      <w:pPr>
        <w:pStyle w:val="Heading1"/>
      </w:pPr>
      <w:r>
        <w:t>Com</w:t>
      </w:r>
      <w:r w:rsidR="00E94067">
        <w:t>puting projects</w:t>
      </w:r>
    </w:p>
    <w:p w14:paraId="2D451315" w14:textId="77777777" w:rsidR="00335194" w:rsidRPr="00335194" w:rsidRDefault="00335194" w:rsidP="00335194">
      <w:pPr>
        <w:pStyle w:val="ListBullet"/>
      </w:pPr>
      <w:r>
        <w:rPr>
          <w:b/>
        </w:rPr>
        <w:t>Web Development</w:t>
      </w:r>
      <w:r w:rsidR="00D41D4A">
        <w:rPr>
          <w:b/>
        </w:rPr>
        <w:t xml:space="preserve">: </w:t>
      </w:r>
      <w:r w:rsidR="00236445">
        <w:t>I designed</w:t>
      </w:r>
      <w:r w:rsidR="00531BB0">
        <w:t xml:space="preserve"> and </w:t>
      </w:r>
      <w:r w:rsidR="00D41D4A">
        <w:t>built a</w:t>
      </w:r>
      <w:r w:rsidR="00531BB0">
        <w:t xml:space="preserve"> web interface</w:t>
      </w:r>
      <w:r w:rsidR="0032266A">
        <w:t xml:space="preserve"> using HTML, CSS, </w:t>
      </w:r>
      <w:proofErr w:type="spellStart"/>
      <w:r w:rsidR="0032266A">
        <w:t>Javascript</w:t>
      </w:r>
      <w:proofErr w:type="spellEnd"/>
      <w:r w:rsidR="0032266A">
        <w:t>, and PHP</w:t>
      </w:r>
      <w:r w:rsidR="00531BB0">
        <w:t xml:space="preserve">. </w:t>
      </w:r>
      <w:r w:rsidR="0032266A">
        <w:t xml:space="preserve"> </w:t>
      </w:r>
      <w:r w:rsidR="00236445">
        <w:t>In this effort I c</w:t>
      </w:r>
      <w:r w:rsidR="0032266A">
        <w:t>reated a web template for a</w:t>
      </w:r>
      <w:r w:rsidR="00236445">
        <w:t xml:space="preserve"> variety of page types to allow those unfamiliar with HTML an easy way to create content.  We are currently implementing a “one-source” feature where the site queries a SQL database when it needs to print out any numbers or data that is stored there </w:t>
      </w:r>
      <w:r w:rsidR="0052206A">
        <w:t>and will use the database to allow the user to access and download the associated data needed for their analysis.</w:t>
      </w:r>
    </w:p>
    <w:p w14:paraId="4DF9C74C" w14:textId="77777777" w:rsidR="00335194" w:rsidRPr="00335194" w:rsidRDefault="00335194" w:rsidP="00E94067">
      <w:pPr>
        <w:pStyle w:val="ListBullet"/>
      </w:pPr>
      <w:r>
        <w:rPr>
          <w:b/>
        </w:rPr>
        <w:t>Geolocation Scripting</w:t>
      </w:r>
      <w:r w:rsidR="00A46ABC">
        <w:rPr>
          <w:b/>
        </w:rPr>
        <w:t xml:space="preserve">: </w:t>
      </w:r>
      <w:r w:rsidR="00236445">
        <w:t>I w</w:t>
      </w:r>
      <w:r w:rsidR="00A46ABC">
        <w:t>rote a script that takes thousands of instrument station</w:t>
      </w:r>
      <w:r w:rsidR="0032266A">
        <w:t>s</w:t>
      </w:r>
      <w:r w:rsidR="00A46ABC">
        <w:t xml:space="preserve"> UTM coordinates from the 1950’s and performed a datum shift calculation using a 13</w:t>
      </w:r>
      <w:r w:rsidR="00A46ABC" w:rsidRPr="00A46ABC">
        <w:rPr>
          <w:vertAlign w:val="superscript"/>
        </w:rPr>
        <w:t>th</w:t>
      </w:r>
      <w:r w:rsidR="00A46ABC">
        <w:t xml:space="preserve"> </w:t>
      </w:r>
      <w:r w:rsidR="0032266A">
        <w:t>order polynomial.  Then after calculating the modern WGS84 components, I added descriptions to each station and sorted them by experiment in a KMZ format for better visualization.</w:t>
      </w:r>
    </w:p>
    <w:p w14:paraId="025F9112" w14:textId="77777777" w:rsidR="00E94067" w:rsidRDefault="00335194" w:rsidP="00E94067">
      <w:pPr>
        <w:pStyle w:val="ListBullet"/>
      </w:pPr>
      <w:r>
        <w:rPr>
          <w:b/>
        </w:rPr>
        <w:t>Meteorological Data Decoder</w:t>
      </w:r>
      <w:r w:rsidR="00D41D4A">
        <w:rPr>
          <w:b/>
        </w:rPr>
        <w:t xml:space="preserve">: </w:t>
      </w:r>
      <w:r w:rsidR="0032266A">
        <w:t xml:space="preserve">Using documentation of the encoding of radiosonde data digitized from micro film (rules that varied over the course of 10-15 years), I took the coded measurements and decoded them.  </w:t>
      </w:r>
      <w:r w:rsidR="00236445">
        <w:t xml:space="preserve">The program recognized the year it was created based on filename, confirmed that year based on some features in the encoding and used that year’s rules to decode the measurement.  </w:t>
      </w:r>
      <w:r w:rsidR="0032266A">
        <w:t xml:space="preserve">In addition, I wrote checks that would sort through and </w:t>
      </w:r>
      <w:r w:rsidR="00236445">
        <w:t>find potential errors (problems with the encoding, transcription errors, etc.) and present them for manual review.</w:t>
      </w:r>
    </w:p>
    <w:p w14:paraId="274D0694" w14:textId="77777777" w:rsidR="00335194" w:rsidRDefault="00335194" w:rsidP="00E94067">
      <w:pPr>
        <w:pStyle w:val="ListBullet"/>
      </w:pPr>
      <w:r>
        <w:rPr>
          <w:b/>
        </w:rPr>
        <w:t>Data Visualization Tools</w:t>
      </w:r>
      <w:r w:rsidR="00D41D4A">
        <w:rPr>
          <w:b/>
        </w:rPr>
        <w:t xml:space="preserve">: </w:t>
      </w:r>
      <w:r w:rsidR="00236445">
        <w:t>I u</w:t>
      </w:r>
      <w:r w:rsidR="00A46ABC">
        <w:t xml:space="preserve">sed Python and </w:t>
      </w:r>
      <w:proofErr w:type="spellStart"/>
      <w:r w:rsidR="00A46ABC">
        <w:t>Javascript</w:t>
      </w:r>
      <w:proofErr w:type="spellEnd"/>
      <w:r w:rsidR="00A46ABC">
        <w:t xml:space="preserve"> libraries such as D3 and bokeh to process data and create interactive web visualizations for a variety of projects.  These proj</w:t>
      </w:r>
      <w:r w:rsidR="0032266A">
        <w:t xml:space="preserve">ects varied from visualizing a taxonomy </w:t>
      </w:r>
      <w:r w:rsidR="00236445">
        <w:t>to organizing a catalog of projects with resources and lists of challenges.</w:t>
      </w:r>
    </w:p>
    <w:p w14:paraId="51022798" w14:textId="77777777" w:rsidR="0032266A" w:rsidRDefault="0032266A" w:rsidP="00236445">
      <w:pPr>
        <w:pStyle w:val="ListBullet"/>
      </w:pPr>
      <w:r>
        <w:rPr>
          <w:b/>
        </w:rPr>
        <w:lastRenderedPageBreak/>
        <w:t xml:space="preserve">Social Media (in progress): </w:t>
      </w:r>
      <w:r>
        <w:t xml:space="preserve">Using an open source data set, I am using </w:t>
      </w:r>
      <w:r w:rsidR="00236445" w:rsidRPr="00236445">
        <w:t>Latent Dirichlet allocation</w:t>
      </w:r>
      <w:r w:rsidR="00236445">
        <w:t xml:space="preserve"> </w:t>
      </w:r>
      <w:r>
        <w:t xml:space="preserve">to model topics and validate the hand labelling of topic </w:t>
      </w:r>
      <w:r w:rsidR="00236445">
        <w:t>categories</w:t>
      </w:r>
      <w:r>
        <w:t xml:space="preserve"> that accompanied the data set.  Future efforts over the next few months will include using these labels </w:t>
      </w:r>
      <w:r w:rsidR="00236445">
        <w:t>to program a supervised classifier for the purpose of tagging additional data that may be published.</w:t>
      </w:r>
    </w:p>
    <w:p w14:paraId="5AB5DC2B" w14:textId="77777777" w:rsidR="00AD782D" w:rsidRPr="00CF1A49" w:rsidRDefault="003F7449" w:rsidP="0062312F">
      <w:pPr>
        <w:pStyle w:val="Heading1"/>
      </w:pPr>
      <w:r>
        <w:t>Publications</w:t>
      </w:r>
    </w:p>
    <w:p w14:paraId="0DCC3152" w14:textId="77777777" w:rsidR="00C00867" w:rsidRDefault="003F7449" w:rsidP="003F7449">
      <w:r w:rsidRPr="003F7449">
        <w:t>P. Arab, E. Parrish, T</w:t>
      </w:r>
      <w:r>
        <w:t xml:space="preserve">. </w:t>
      </w:r>
      <w:proofErr w:type="spellStart"/>
      <w:r>
        <w:t>Islamoglu</w:t>
      </w:r>
      <w:proofErr w:type="spellEnd"/>
      <w:r>
        <w:t xml:space="preserve"> and H. M. El-</w:t>
      </w:r>
      <w:proofErr w:type="spellStart"/>
      <w:r>
        <w:t>Kaderi</w:t>
      </w:r>
      <w:proofErr w:type="spellEnd"/>
      <w:r>
        <w:t>.</w:t>
      </w:r>
      <w:r w:rsidRPr="003F7449">
        <w:t xml:space="preserve"> </w:t>
      </w:r>
      <w:r>
        <w:t>“</w:t>
      </w:r>
      <w:r w:rsidRPr="003F7449">
        <w:t>Synthesis and Evaluation of Porous Azo-Linked Polymers for Carbon Dioxide Capture and Separation</w:t>
      </w:r>
      <w:r>
        <w:t xml:space="preserve">.” </w:t>
      </w:r>
      <w:r w:rsidRPr="003F7449">
        <w:t xml:space="preserve"> </w:t>
      </w:r>
      <w:r w:rsidRPr="00C8357F">
        <w:rPr>
          <w:i/>
        </w:rPr>
        <w:t>J. Mater. Chem.</w:t>
      </w:r>
      <w:r w:rsidRPr="003F7449">
        <w:t xml:space="preserve"> A, 2015, DOI: 10.1039/C5TA04308E.</w:t>
      </w:r>
    </w:p>
    <w:p w14:paraId="6D8CC624" w14:textId="77777777" w:rsidR="00C00867" w:rsidRPr="00CF1A49" w:rsidRDefault="00C00867" w:rsidP="00C00867">
      <w:pPr>
        <w:pStyle w:val="Heading1"/>
      </w:pPr>
      <w:r>
        <w:t>UNDergraduate activities</w:t>
      </w:r>
    </w:p>
    <w:p w14:paraId="4C9A4B7D" w14:textId="77777777" w:rsidR="00C00867" w:rsidRDefault="00C00867" w:rsidP="00C00867">
      <w:pPr>
        <w:pStyle w:val="ListBullet"/>
        <w:numPr>
          <w:ilvl w:val="0"/>
          <w:numId w:val="0"/>
        </w:numPr>
        <w:ind w:left="360" w:hanging="360"/>
      </w:pPr>
      <w:r>
        <w:t xml:space="preserve">Registration Director, William and Mary Middle School Model UN Secretariat  </w:t>
      </w:r>
    </w:p>
    <w:p w14:paraId="564ED05A" w14:textId="77777777" w:rsidR="00C00867" w:rsidRDefault="00C00867" w:rsidP="00C00867">
      <w:pPr>
        <w:pStyle w:val="ListBullet"/>
      </w:pPr>
      <w:r>
        <w:t>Served as a secretariat member spending nine months facilitating communication to sponsors, running online registration, and creating/managing a budget of roughly $40,000 for William and Mary’s annual Middle School Model UN conference (which attracts about 750 delegates).</w:t>
      </w:r>
    </w:p>
    <w:p w14:paraId="289BF3A6" w14:textId="77777777" w:rsidR="00C00867" w:rsidRDefault="00C00867" w:rsidP="00C00867">
      <w:r>
        <w:t xml:space="preserve">Alpha Phi Omega Service </w:t>
      </w:r>
    </w:p>
    <w:p w14:paraId="01DEF0D0" w14:textId="77777777" w:rsidR="00C00867" w:rsidRDefault="00C00867" w:rsidP="00C00867">
      <w:r>
        <w:t xml:space="preserve">Alma Mater Productions (Publicity and Outreach, Late </w:t>
      </w:r>
      <w:proofErr w:type="spellStart"/>
      <w:r>
        <w:t>Nite</w:t>
      </w:r>
      <w:proofErr w:type="spellEnd"/>
      <w:r>
        <w:t xml:space="preserve">)                                         </w:t>
      </w:r>
    </w:p>
    <w:p w14:paraId="60C9164E" w14:textId="77777777" w:rsidR="00C00867" w:rsidRDefault="00C00867" w:rsidP="00C00867">
      <w:r>
        <w:t xml:space="preserve">Member, William and Mary International Relations Club                                                                             </w:t>
      </w:r>
    </w:p>
    <w:p w14:paraId="1D6997C4" w14:textId="77777777" w:rsidR="00C00867" w:rsidRDefault="00C00867" w:rsidP="00C00867">
      <w:pPr>
        <w:pStyle w:val="ListBullet"/>
      </w:pPr>
      <w:r>
        <w:t>Travelled to universities including UVA, Yale, and McGill to participate in simulations of UN General Assemblies and Specialized Agencies to develop skills such as collaboration with other delegates, resolution writing, and reacting to crises with a particular researched position.</w:t>
      </w:r>
    </w:p>
    <w:p w14:paraId="76EFF41F" w14:textId="77777777" w:rsidR="00C00867" w:rsidRDefault="00C00867" w:rsidP="000E7028">
      <w:pPr>
        <w:pStyle w:val="ListBullet"/>
      </w:pPr>
      <w:r>
        <w:t xml:space="preserve">Participated in raising money for </w:t>
      </w:r>
      <w:proofErr w:type="spellStart"/>
      <w:r>
        <w:t>IRCares</w:t>
      </w:r>
      <w:proofErr w:type="spellEnd"/>
      <w:r>
        <w:t>, an organization internal to the club that put on events to raise money for international organizations such as Charity Water and KIVA.</w:t>
      </w:r>
    </w:p>
    <w:p w14:paraId="6E7532C2" w14:textId="77777777" w:rsidR="00C00867" w:rsidRPr="00C00867" w:rsidRDefault="00C00867" w:rsidP="00986920">
      <w:pPr>
        <w:pStyle w:val="Heading1"/>
      </w:pPr>
      <w:r>
        <w:t>Honors and awards</w:t>
      </w:r>
    </w:p>
    <w:p w14:paraId="21293317" w14:textId="77777777" w:rsidR="007343CF" w:rsidRPr="007343CF" w:rsidRDefault="00C00867" w:rsidP="007343CF">
      <w:pPr>
        <w:pStyle w:val="ListBullet"/>
        <w:rPr>
          <w:rFonts w:ascii="Times New Roman" w:eastAsia="Times New Roman" w:hAnsi="Times New Roman" w:cs="Times New Roman"/>
          <w:color w:val="222222"/>
          <w:sz w:val="20"/>
          <w:szCs w:val="20"/>
        </w:rPr>
      </w:pPr>
      <w:r>
        <w:t xml:space="preserve">English-Stonehouse Fellowship, The College of William and Mary Charles Center </w:t>
      </w:r>
      <w:r w:rsidR="007343CF">
        <w:t>(2013-2015)</w:t>
      </w:r>
    </w:p>
    <w:p w14:paraId="4499C183" w14:textId="77777777" w:rsidR="00C00867" w:rsidRPr="007343CF" w:rsidRDefault="007343CF" w:rsidP="007343CF">
      <w:pPr>
        <w:pStyle w:val="ListBullet"/>
        <w:rPr>
          <w:rFonts w:ascii="Times New Roman" w:eastAsia="Times New Roman" w:hAnsi="Times New Roman" w:cs="Times New Roman"/>
          <w:color w:val="222222"/>
          <w:sz w:val="20"/>
          <w:szCs w:val="20"/>
        </w:rPr>
      </w:pPr>
      <w:r>
        <w:t>Research Experience for Undergraduates, National Science Foundation (2013)</w:t>
      </w:r>
    </w:p>
    <w:p w14:paraId="59A1955B" w14:textId="77777777" w:rsidR="007343CF" w:rsidRPr="007343CF" w:rsidRDefault="007343CF" w:rsidP="007343CF">
      <w:pPr>
        <w:pStyle w:val="ListBullet"/>
        <w:rPr>
          <w:rFonts w:ascii="Times New Roman" w:eastAsia="Times New Roman" w:hAnsi="Times New Roman" w:cs="Times New Roman"/>
          <w:color w:val="222222"/>
          <w:sz w:val="20"/>
          <w:szCs w:val="20"/>
        </w:rPr>
      </w:pPr>
      <w:r>
        <w:t>International Baccalaureate Diploma (2011)</w:t>
      </w:r>
    </w:p>
    <w:p w14:paraId="26EBAAF0" w14:textId="77777777" w:rsidR="007343CF" w:rsidRDefault="007343CF" w:rsidP="007343CF">
      <w:pPr>
        <w:pStyle w:val="ListBullet"/>
        <w:rPr>
          <w:rFonts w:ascii="Times New Roman" w:eastAsia="Times New Roman" w:hAnsi="Times New Roman" w:cs="Times New Roman"/>
          <w:color w:val="222222"/>
          <w:sz w:val="20"/>
          <w:szCs w:val="20"/>
        </w:rPr>
      </w:pPr>
      <w:r>
        <w:t>Gold Award, Girl Scouts of America (2010)</w:t>
      </w:r>
    </w:p>
    <w:p w14:paraId="3A097BB9" w14:textId="77777777" w:rsidR="007343CF" w:rsidRDefault="007343CF" w:rsidP="007343CF">
      <w:pPr>
        <w:pStyle w:val="ListBullet"/>
        <w:numPr>
          <w:ilvl w:val="0"/>
          <w:numId w:val="0"/>
        </w:numPr>
        <w:rPr>
          <w:rFonts w:ascii="Times New Roman" w:eastAsia="Times New Roman" w:hAnsi="Times New Roman" w:cs="Times New Roman"/>
          <w:color w:val="222222"/>
          <w:sz w:val="20"/>
          <w:szCs w:val="20"/>
        </w:rPr>
      </w:pPr>
    </w:p>
    <w:p w14:paraId="18DC4D70" w14:textId="77777777" w:rsidR="007343CF" w:rsidRDefault="007343CF" w:rsidP="007343CF">
      <w:pPr>
        <w:pStyle w:val="ListBullet"/>
        <w:numPr>
          <w:ilvl w:val="0"/>
          <w:numId w:val="0"/>
        </w:numPr>
        <w:rPr>
          <w:rFonts w:ascii="Times New Roman" w:eastAsia="Times New Roman" w:hAnsi="Times New Roman" w:cs="Times New Roman"/>
          <w:color w:val="222222"/>
          <w:sz w:val="20"/>
          <w:szCs w:val="20"/>
        </w:rPr>
      </w:pPr>
    </w:p>
    <w:p w14:paraId="5693845F" w14:textId="77777777" w:rsidR="00C00867" w:rsidRPr="006E1507" w:rsidRDefault="00C00867" w:rsidP="003F7449"/>
    <w:sectPr w:rsidR="00C00867" w:rsidRPr="006E1507"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2960F" w14:textId="77777777" w:rsidR="00D00B96" w:rsidRDefault="00D00B96" w:rsidP="0068194B">
      <w:r>
        <w:separator/>
      </w:r>
    </w:p>
    <w:p w14:paraId="2BA3A9B9" w14:textId="77777777" w:rsidR="00D00B96" w:rsidRDefault="00D00B96"/>
    <w:p w14:paraId="40B2E3BE" w14:textId="77777777" w:rsidR="00D00B96" w:rsidRDefault="00D00B96"/>
  </w:endnote>
  <w:endnote w:type="continuationSeparator" w:id="0">
    <w:p w14:paraId="53E411ED" w14:textId="77777777" w:rsidR="00D00B96" w:rsidRDefault="00D00B96" w:rsidP="0068194B">
      <w:r>
        <w:continuationSeparator/>
      </w:r>
    </w:p>
    <w:p w14:paraId="6F908CE2" w14:textId="77777777" w:rsidR="00D00B96" w:rsidRDefault="00D00B96"/>
    <w:p w14:paraId="1779A780" w14:textId="77777777" w:rsidR="00D00B96" w:rsidRDefault="00D00B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0B1AD2FB" w14:textId="77777777" w:rsidR="002B2958" w:rsidRDefault="002B2958">
        <w:pPr>
          <w:pStyle w:val="Footer"/>
        </w:pPr>
        <w:r>
          <w:fldChar w:fldCharType="begin"/>
        </w:r>
        <w:r>
          <w:instrText xml:space="preserve"> PAGE   \* MERGEFORMAT </w:instrText>
        </w:r>
        <w:r>
          <w:fldChar w:fldCharType="separate"/>
        </w:r>
        <w:r w:rsidR="00647851">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66F3B" w14:textId="77777777" w:rsidR="00D00B96" w:rsidRDefault="00D00B96" w:rsidP="0068194B">
      <w:r>
        <w:separator/>
      </w:r>
    </w:p>
    <w:p w14:paraId="59C5E626" w14:textId="77777777" w:rsidR="00D00B96" w:rsidRDefault="00D00B96"/>
    <w:p w14:paraId="181B3718" w14:textId="77777777" w:rsidR="00D00B96" w:rsidRDefault="00D00B96"/>
  </w:footnote>
  <w:footnote w:type="continuationSeparator" w:id="0">
    <w:p w14:paraId="6A3E0F74" w14:textId="77777777" w:rsidR="00D00B96" w:rsidRDefault="00D00B96" w:rsidP="0068194B">
      <w:r>
        <w:continuationSeparator/>
      </w:r>
    </w:p>
    <w:p w14:paraId="69E3C382" w14:textId="77777777" w:rsidR="00D00B96" w:rsidRDefault="00D00B96"/>
    <w:p w14:paraId="61D0416B" w14:textId="77777777" w:rsidR="00D00B96" w:rsidRDefault="00D00B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65D89"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3F1E8139" wp14:editId="10502E25">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59F6ABE0"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810666E"/>
    <w:multiLevelType w:val="hybridMultilevel"/>
    <w:tmpl w:val="3EB4D8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56A56F7"/>
    <w:multiLevelType w:val="hybridMultilevel"/>
    <w:tmpl w:val="F6A01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E317AE0"/>
    <w:multiLevelType w:val="hybridMultilevel"/>
    <w:tmpl w:val="8DC65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2"/>
  </w:num>
  <w:num w:numId="8">
    <w:abstractNumId w:val="2"/>
  </w:num>
  <w:num w:numId="9">
    <w:abstractNumId w:val="14"/>
  </w:num>
  <w:num w:numId="10">
    <w:abstractNumId w:val="5"/>
  </w:num>
  <w:num w:numId="11">
    <w:abstractNumId w:val="4"/>
  </w:num>
  <w:num w:numId="12">
    <w:abstractNumId w:val="1"/>
  </w:num>
  <w:num w:numId="13">
    <w:abstractNumId w:val="0"/>
  </w:num>
  <w:num w:numId="14">
    <w:abstractNumId w:val="13"/>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33F"/>
    <w:rsid w:val="000001EF"/>
    <w:rsid w:val="00007322"/>
    <w:rsid w:val="00007728"/>
    <w:rsid w:val="00024584"/>
    <w:rsid w:val="00024730"/>
    <w:rsid w:val="00055E95"/>
    <w:rsid w:val="0007021F"/>
    <w:rsid w:val="000B2BA5"/>
    <w:rsid w:val="000E4B85"/>
    <w:rsid w:val="000E7028"/>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445"/>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266A"/>
    <w:rsid w:val="00325B57"/>
    <w:rsid w:val="00335194"/>
    <w:rsid w:val="00336056"/>
    <w:rsid w:val="003544E1"/>
    <w:rsid w:val="003644E0"/>
    <w:rsid w:val="00366398"/>
    <w:rsid w:val="0038433F"/>
    <w:rsid w:val="003929F6"/>
    <w:rsid w:val="003A0632"/>
    <w:rsid w:val="003A30E5"/>
    <w:rsid w:val="003A5945"/>
    <w:rsid w:val="003A6ADF"/>
    <w:rsid w:val="003B5928"/>
    <w:rsid w:val="003C7194"/>
    <w:rsid w:val="003D380F"/>
    <w:rsid w:val="003E160D"/>
    <w:rsid w:val="003F1D5F"/>
    <w:rsid w:val="003F7449"/>
    <w:rsid w:val="00405128"/>
    <w:rsid w:val="00406CFF"/>
    <w:rsid w:val="00416B25"/>
    <w:rsid w:val="00420592"/>
    <w:rsid w:val="004319E0"/>
    <w:rsid w:val="00437E8C"/>
    <w:rsid w:val="00440225"/>
    <w:rsid w:val="00467496"/>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2206A"/>
    <w:rsid w:val="00531BB0"/>
    <w:rsid w:val="00566A35"/>
    <w:rsid w:val="0056701E"/>
    <w:rsid w:val="005740D7"/>
    <w:rsid w:val="005A0F26"/>
    <w:rsid w:val="005A1B10"/>
    <w:rsid w:val="005A6850"/>
    <w:rsid w:val="005B1B1B"/>
    <w:rsid w:val="005C5932"/>
    <w:rsid w:val="005D3CA7"/>
    <w:rsid w:val="005D4CC1"/>
    <w:rsid w:val="005F4B91"/>
    <w:rsid w:val="005F55D2"/>
    <w:rsid w:val="00621112"/>
    <w:rsid w:val="0062312F"/>
    <w:rsid w:val="00625507"/>
    <w:rsid w:val="00625F2C"/>
    <w:rsid w:val="00625F30"/>
    <w:rsid w:val="00647851"/>
    <w:rsid w:val="006618E9"/>
    <w:rsid w:val="00662A64"/>
    <w:rsid w:val="0068194B"/>
    <w:rsid w:val="00692703"/>
    <w:rsid w:val="0069409B"/>
    <w:rsid w:val="006A1962"/>
    <w:rsid w:val="006B5D48"/>
    <w:rsid w:val="006B7D7B"/>
    <w:rsid w:val="006C1A5E"/>
    <w:rsid w:val="006E1507"/>
    <w:rsid w:val="00712D8B"/>
    <w:rsid w:val="007273B7"/>
    <w:rsid w:val="00733E0A"/>
    <w:rsid w:val="007343CF"/>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E58D0"/>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86920"/>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ABC"/>
    <w:rsid w:val="00A46E63"/>
    <w:rsid w:val="00A51DC5"/>
    <w:rsid w:val="00A53DE1"/>
    <w:rsid w:val="00A615E1"/>
    <w:rsid w:val="00A755E8"/>
    <w:rsid w:val="00A93A5D"/>
    <w:rsid w:val="00AB32F8"/>
    <w:rsid w:val="00AB610B"/>
    <w:rsid w:val="00AD360E"/>
    <w:rsid w:val="00AD4003"/>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C63FE"/>
    <w:rsid w:val="00BD431F"/>
    <w:rsid w:val="00BE423E"/>
    <w:rsid w:val="00BF61AC"/>
    <w:rsid w:val="00C00867"/>
    <w:rsid w:val="00C3790B"/>
    <w:rsid w:val="00C47FA6"/>
    <w:rsid w:val="00C57FC6"/>
    <w:rsid w:val="00C66A7D"/>
    <w:rsid w:val="00C779DA"/>
    <w:rsid w:val="00C814F7"/>
    <w:rsid w:val="00C8357F"/>
    <w:rsid w:val="00CA4B4D"/>
    <w:rsid w:val="00CB35C3"/>
    <w:rsid w:val="00CD323D"/>
    <w:rsid w:val="00CE4030"/>
    <w:rsid w:val="00CE64B3"/>
    <w:rsid w:val="00CF1A49"/>
    <w:rsid w:val="00D00B96"/>
    <w:rsid w:val="00D0630C"/>
    <w:rsid w:val="00D243A9"/>
    <w:rsid w:val="00D305E5"/>
    <w:rsid w:val="00D37CD3"/>
    <w:rsid w:val="00D41D4A"/>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4067"/>
    <w:rsid w:val="00E9528E"/>
    <w:rsid w:val="00EA5099"/>
    <w:rsid w:val="00EA54F6"/>
    <w:rsid w:val="00EC1351"/>
    <w:rsid w:val="00EC4CBF"/>
    <w:rsid w:val="00EE2CA8"/>
    <w:rsid w:val="00EE75E6"/>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33E1C"/>
  <w15:chartTrackingRefBased/>
  <w15:docId w15:val="{D55A9084-BF98-40E7-93F5-71A267780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382566">
      <w:bodyDiv w:val="1"/>
      <w:marLeft w:val="0"/>
      <w:marRight w:val="0"/>
      <w:marTop w:val="0"/>
      <w:marBottom w:val="0"/>
      <w:divBdr>
        <w:top w:val="none" w:sz="0" w:space="0" w:color="auto"/>
        <w:left w:val="none" w:sz="0" w:space="0" w:color="auto"/>
        <w:bottom w:val="none" w:sz="0" w:space="0" w:color="auto"/>
        <w:right w:val="none" w:sz="0" w:space="0" w:color="auto"/>
      </w:divBdr>
      <w:divsChild>
        <w:div w:id="1918975114">
          <w:marLeft w:val="0"/>
          <w:marRight w:val="0"/>
          <w:marTop w:val="0"/>
          <w:marBottom w:val="0"/>
          <w:divBdr>
            <w:top w:val="none" w:sz="0" w:space="0" w:color="auto"/>
            <w:left w:val="none" w:sz="0" w:space="0" w:color="auto"/>
            <w:bottom w:val="none" w:sz="0" w:space="0" w:color="auto"/>
            <w:right w:val="none" w:sz="0" w:space="0" w:color="auto"/>
          </w:divBdr>
          <w:divsChild>
            <w:div w:id="1324160238">
              <w:marLeft w:val="0"/>
              <w:marRight w:val="0"/>
              <w:marTop w:val="0"/>
              <w:marBottom w:val="0"/>
              <w:divBdr>
                <w:top w:val="none" w:sz="0" w:space="0" w:color="auto"/>
                <w:left w:val="none" w:sz="0" w:space="0" w:color="auto"/>
                <w:bottom w:val="none" w:sz="0" w:space="0" w:color="auto"/>
                <w:right w:val="none" w:sz="0" w:space="0" w:color="auto"/>
              </w:divBdr>
              <w:divsChild>
                <w:div w:id="440801961">
                  <w:marLeft w:val="0"/>
                  <w:marRight w:val="0"/>
                  <w:marTop w:val="0"/>
                  <w:marBottom w:val="0"/>
                  <w:divBdr>
                    <w:top w:val="none" w:sz="0" w:space="0" w:color="auto"/>
                    <w:left w:val="none" w:sz="0" w:space="0" w:color="auto"/>
                    <w:bottom w:val="none" w:sz="0" w:space="0" w:color="auto"/>
                    <w:right w:val="none" w:sz="0" w:space="0" w:color="auto"/>
                  </w:divBdr>
                  <w:divsChild>
                    <w:div w:id="1081021465">
                      <w:marLeft w:val="0"/>
                      <w:marRight w:val="0"/>
                      <w:marTop w:val="120"/>
                      <w:marBottom w:val="0"/>
                      <w:divBdr>
                        <w:top w:val="none" w:sz="0" w:space="0" w:color="auto"/>
                        <w:left w:val="none" w:sz="0" w:space="0" w:color="auto"/>
                        <w:bottom w:val="none" w:sz="0" w:space="0" w:color="auto"/>
                        <w:right w:val="none" w:sz="0" w:space="0" w:color="auto"/>
                      </w:divBdr>
                      <w:divsChild>
                        <w:div w:id="1005934019">
                          <w:marLeft w:val="0"/>
                          <w:marRight w:val="0"/>
                          <w:marTop w:val="0"/>
                          <w:marBottom w:val="0"/>
                          <w:divBdr>
                            <w:top w:val="none" w:sz="0" w:space="0" w:color="auto"/>
                            <w:left w:val="none" w:sz="0" w:space="0" w:color="auto"/>
                            <w:bottom w:val="none" w:sz="0" w:space="0" w:color="auto"/>
                            <w:right w:val="none" w:sz="0" w:space="0" w:color="auto"/>
                          </w:divBdr>
                          <w:divsChild>
                            <w:div w:id="505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inkedin.com/in/emilymparris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parrish\AppData\Roaming\Microsoft\Templates\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348499684F841068FB3CA6C05F7DFD4"/>
        <w:category>
          <w:name w:val="General"/>
          <w:gallery w:val="placeholder"/>
        </w:category>
        <w:types>
          <w:type w:val="bbPlcHdr"/>
        </w:types>
        <w:behaviors>
          <w:behavior w:val="content"/>
        </w:behaviors>
        <w:guid w:val="{480F9E30-6497-4FD8-813F-7EE4BA69FDAE}"/>
      </w:docPartPr>
      <w:docPartBody>
        <w:p w:rsidR="003F5072" w:rsidRDefault="006E6474">
          <w:pPr>
            <w:pStyle w:val="D348499684F841068FB3CA6C05F7DFD4"/>
          </w:pPr>
          <w:r w:rsidRPr="00CF1A49">
            <w:t>·</w:t>
          </w:r>
        </w:p>
      </w:docPartBody>
    </w:docPart>
    <w:docPart>
      <w:docPartPr>
        <w:name w:val="5BF177D9ACBE4A51B5D6E3AFC82E85F5"/>
        <w:category>
          <w:name w:val="General"/>
          <w:gallery w:val="placeholder"/>
        </w:category>
        <w:types>
          <w:type w:val="bbPlcHdr"/>
        </w:types>
        <w:behaviors>
          <w:behavior w:val="content"/>
        </w:behaviors>
        <w:guid w:val="{FB834996-F10A-40C0-A62A-AB3511016A6E}"/>
      </w:docPartPr>
      <w:docPartBody>
        <w:p w:rsidR="003F5072" w:rsidRDefault="006E6474">
          <w:pPr>
            <w:pStyle w:val="5BF177D9ACBE4A51B5D6E3AFC82E85F5"/>
          </w:pPr>
          <w:r w:rsidRPr="00CF1A49">
            <w:t>·</w:t>
          </w:r>
        </w:p>
      </w:docPartBody>
    </w:docPart>
    <w:docPart>
      <w:docPartPr>
        <w:name w:val="58894CC4FACF4B46A05097627E17566A"/>
        <w:category>
          <w:name w:val="General"/>
          <w:gallery w:val="placeholder"/>
        </w:category>
        <w:types>
          <w:type w:val="bbPlcHdr"/>
        </w:types>
        <w:behaviors>
          <w:behavior w:val="content"/>
        </w:behaviors>
        <w:guid w:val="{7EB19D2D-8BED-4E37-9D63-76DA863E4611}"/>
      </w:docPartPr>
      <w:docPartBody>
        <w:p w:rsidR="003F5072" w:rsidRDefault="006E6474">
          <w:pPr>
            <w:pStyle w:val="58894CC4FACF4B46A05097627E17566A"/>
          </w:pPr>
          <w:r w:rsidRPr="00CF1A49">
            <w:t>Experience</w:t>
          </w:r>
        </w:p>
      </w:docPartBody>
    </w:docPart>
    <w:docPart>
      <w:docPartPr>
        <w:name w:val="24225493F03F468382A844BCEA1EAF1F"/>
        <w:category>
          <w:name w:val="General"/>
          <w:gallery w:val="placeholder"/>
        </w:category>
        <w:types>
          <w:type w:val="bbPlcHdr"/>
        </w:types>
        <w:behaviors>
          <w:behavior w:val="content"/>
        </w:behaviors>
        <w:guid w:val="{D8B59CFB-1F0D-4F89-BC59-3CF7839F9B91}"/>
      </w:docPartPr>
      <w:docPartBody>
        <w:p w:rsidR="003F5072" w:rsidRDefault="006E6474">
          <w:pPr>
            <w:pStyle w:val="24225493F03F468382A844BCEA1EAF1F"/>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474"/>
    <w:rsid w:val="001B0A1B"/>
    <w:rsid w:val="003F5072"/>
    <w:rsid w:val="005E0A3B"/>
    <w:rsid w:val="006E6474"/>
    <w:rsid w:val="00A320D3"/>
    <w:rsid w:val="00B46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ACB450B5E94656BECF40CD0FAA7CF0">
    <w:name w:val="E2ACB450B5E94656BECF40CD0FAA7CF0"/>
  </w:style>
  <w:style w:type="character" w:styleId="IntenseEmphasis">
    <w:name w:val="Intense Emphasis"/>
    <w:basedOn w:val="DefaultParagraphFont"/>
    <w:uiPriority w:val="2"/>
    <w:rPr>
      <w:b/>
      <w:iCs/>
      <w:color w:val="262626" w:themeColor="text1" w:themeTint="D9"/>
    </w:rPr>
  </w:style>
  <w:style w:type="paragraph" w:customStyle="1" w:styleId="E7B957CBF4CA4DF7BD4A8AFB0F65AFD3">
    <w:name w:val="E7B957CBF4CA4DF7BD4A8AFB0F65AFD3"/>
  </w:style>
  <w:style w:type="paragraph" w:customStyle="1" w:styleId="DA2DEB6E57E747A395D150EAA6FE071B">
    <w:name w:val="DA2DEB6E57E747A395D150EAA6FE071B"/>
  </w:style>
  <w:style w:type="paragraph" w:customStyle="1" w:styleId="D348499684F841068FB3CA6C05F7DFD4">
    <w:name w:val="D348499684F841068FB3CA6C05F7DFD4"/>
  </w:style>
  <w:style w:type="paragraph" w:customStyle="1" w:styleId="E157F603EA51470DAB594267D2A09DF9">
    <w:name w:val="E157F603EA51470DAB594267D2A09DF9"/>
  </w:style>
  <w:style w:type="paragraph" w:customStyle="1" w:styleId="D2AB756A953C4724BEFFA780E4D7E6F0">
    <w:name w:val="D2AB756A953C4724BEFFA780E4D7E6F0"/>
  </w:style>
  <w:style w:type="paragraph" w:customStyle="1" w:styleId="5BF177D9ACBE4A51B5D6E3AFC82E85F5">
    <w:name w:val="5BF177D9ACBE4A51B5D6E3AFC82E85F5"/>
  </w:style>
  <w:style w:type="paragraph" w:customStyle="1" w:styleId="580427FB282541048B5CDB1B2CA1189D">
    <w:name w:val="580427FB282541048B5CDB1B2CA1189D"/>
  </w:style>
  <w:style w:type="paragraph" w:customStyle="1" w:styleId="73EB729E4F9C4113B2652F3F09C8EEC0">
    <w:name w:val="73EB729E4F9C4113B2652F3F09C8EEC0"/>
  </w:style>
  <w:style w:type="paragraph" w:customStyle="1" w:styleId="2C7A9BA3A9D94D159A27CA3CD32ECA53">
    <w:name w:val="2C7A9BA3A9D94D159A27CA3CD32ECA53"/>
  </w:style>
  <w:style w:type="paragraph" w:customStyle="1" w:styleId="BD3D5F0E95F04AB7AA38A9256C6B81A8">
    <w:name w:val="BD3D5F0E95F04AB7AA38A9256C6B81A8"/>
  </w:style>
  <w:style w:type="paragraph" w:customStyle="1" w:styleId="58894CC4FACF4B46A05097627E17566A">
    <w:name w:val="58894CC4FACF4B46A05097627E17566A"/>
  </w:style>
  <w:style w:type="paragraph" w:customStyle="1" w:styleId="C27374CEB6344C7DB04478BC497DBDF8">
    <w:name w:val="C27374CEB6344C7DB04478BC497DBDF8"/>
  </w:style>
  <w:style w:type="paragraph" w:customStyle="1" w:styleId="DC240F9BEBF241649E1215DA9022B827">
    <w:name w:val="DC240F9BEBF241649E1215DA9022B827"/>
  </w:style>
  <w:style w:type="paragraph" w:customStyle="1" w:styleId="A7F42B836AA4483E85D26B66ABB91675">
    <w:name w:val="A7F42B836AA4483E85D26B66ABB91675"/>
  </w:style>
  <w:style w:type="character" w:styleId="SubtleReference">
    <w:name w:val="Subtle Reference"/>
    <w:basedOn w:val="DefaultParagraphFont"/>
    <w:uiPriority w:val="10"/>
    <w:qFormat/>
    <w:rPr>
      <w:b/>
      <w:caps w:val="0"/>
      <w:smallCaps/>
      <w:color w:val="595959" w:themeColor="text1" w:themeTint="A6"/>
    </w:rPr>
  </w:style>
  <w:style w:type="paragraph" w:customStyle="1" w:styleId="A9E01D8A31C046AE8290878D80146CBE">
    <w:name w:val="A9E01D8A31C046AE8290878D80146CBE"/>
  </w:style>
  <w:style w:type="paragraph" w:customStyle="1" w:styleId="6EFC81B330B84F7C8751D130B724DB3D">
    <w:name w:val="6EFC81B330B84F7C8751D130B724DB3D"/>
  </w:style>
  <w:style w:type="paragraph" w:customStyle="1" w:styleId="ABAEC5FB33A14E55997376D1A8B2FA74">
    <w:name w:val="ABAEC5FB33A14E55997376D1A8B2FA74"/>
  </w:style>
  <w:style w:type="paragraph" w:customStyle="1" w:styleId="B21A30C5A6CD4F608FFB74AA0970F144">
    <w:name w:val="B21A30C5A6CD4F608FFB74AA0970F144"/>
  </w:style>
  <w:style w:type="paragraph" w:customStyle="1" w:styleId="03CCA905761F45A69274AAC1B4E6CE6E">
    <w:name w:val="03CCA905761F45A69274AAC1B4E6CE6E"/>
  </w:style>
  <w:style w:type="paragraph" w:customStyle="1" w:styleId="1A060883C39A42A69B3E45620B55E286">
    <w:name w:val="1A060883C39A42A69B3E45620B55E286"/>
  </w:style>
  <w:style w:type="paragraph" w:customStyle="1" w:styleId="26185709DBC14EEF8690BCC759179BAB">
    <w:name w:val="26185709DBC14EEF8690BCC759179BAB"/>
  </w:style>
  <w:style w:type="paragraph" w:customStyle="1" w:styleId="24225493F03F468382A844BCEA1EAF1F">
    <w:name w:val="24225493F03F468382A844BCEA1EAF1F"/>
  </w:style>
  <w:style w:type="paragraph" w:customStyle="1" w:styleId="CF296D9EE4F044EAB6C1D1A1466D1075">
    <w:name w:val="CF296D9EE4F044EAB6C1D1A1466D1075"/>
  </w:style>
  <w:style w:type="paragraph" w:customStyle="1" w:styleId="5E58B3C558584F1F879EBAAABC1AA0F5">
    <w:name w:val="5E58B3C558584F1F879EBAAABC1AA0F5"/>
  </w:style>
  <w:style w:type="paragraph" w:customStyle="1" w:styleId="03078A15A50D42489DE00D9D3C2A4D5D">
    <w:name w:val="03078A15A50D42489DE00D9D3C2A4D5D"/>
  </w:style>
  <w:style w:type="paragraph" w:customStyle="1" w:styleId="FD414C43752B4405BC1F8C302292E7BA">
    <w:name w:val="FD414C43752B4405BC1F8C302292E7BA"/>
  </w:style>
  <w:style w:type="paragraph" w:customStyle="1" w:styleId="0F839CC573414206A06FED41CA01E8A6">
    <w:name w:val="0F839CC573414206A06FED41CA01E8A6"/>
  </w:style>
  <w:style w:type="paragraph" w:customStyle="1" w:styleId="A3C4C8B31335469A851F9E063A6CE0CD">
    <w:name w:val="A3C4C8B31335469A851F9E063A6CE0CD"/>
  </w:style>
  <w:style w:type="paragraph" w:customStyle="1" w:styleId="9B93CFFE3A5E49FF9CB99EF5DF116047">
    <w:name w:val="9B93CFFE3A5E49FF9CB99EF5DF116047"/>
  </w:style>
  <w:style w:type="paragraph" w:customStyle="1" w:styleId="31964DEE64E64513A537DF1B3A8B2449">
    <w:name w:val="31964DEE64E64513A537DF1B3A8B2449"/>
  </w:style>
  <w:style w:type="paragraph" w:customStyle="1" w:styleId="FDF59AB5063847C4BDC6FCC0D03E8FD5">
    <w:name w:val="FDF59AB5063847C4BDC6FCC0D03E8FD5"/>
  </w:style>
  <w:style w:type="paragraph" w:customStyle="1" w:styleId="3F36740F1B1149D19A2D4E2704A71F03">
    <w:name w:val="3F36740F1B1149D19A2D4E2704A71F03"/>
  </w:style>
  <w:style w:type="paragraph" w:customStyle="1" w:styleId="28042E1E3A664C50B74C9D553589C72B">
    <w:name w:val="28042E1E3A664C50B74C9D553589C72B"/>
  </w:style>
  <w:style w:type="paragraph" w:customStyle="1" w:styleId="C2DAF3749F74470BB0414FA2472BBAD7">
    <w:name w:val="C2DAF3749F74470BB0414FA2472BBAD7"/>
  </w:style>
  <w:style w:type="paragraph" w:customStyle="1" w:styleId="97EC3DBDABF342238EBBDB5F81BFBFEF">
    <w:name w:val="97EC3DBDABF342238EBBDB5F81BFBFEF"/>
  </w:style>
  <w:style w:type="paragraph" w:customStyle="1" w:styleId="4B35749A9032418788499FE14557F9EE">
    <w:name w:val="4B35749A9032418788499FE14557F9EE"/>
  </w:style>
  <w:style w:type="paragraph" w:customStyle="1" w:styleId="DD768A8F205C48B9BAF540C7CE3C5C20">
    <w:name w:val="DD768A8F205C48B9BAF540C7CE3C5C20"/>
  </w:style>
  <w:style w:type="paragraph" w:customStyle="1" w:styleId="38AD75A6CE1F4EF9876616682F67CF26">
    <w:name w:val="38AD75A6CE1F4EF9876616682F67CF26"/>
  </w:style>
  <w:style w:type="paragraph" w:customStyle="1" w:styleId="506565024EB64D62B7610FC8D6E3FE5A">
    <w:name w:val="506565024EB64D62B7610FC8D6E3FE5A"/>
  </w:style>
  <w:style w:type="paragraph" w:customStyle="1" w:styleId="161327B2C77A47C88A368FE13ABB820C">
    <w:name w:val="161327B2C77A47C88A368FE13ABB82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C:\Users\eparrish\AppData\Roaming\Microsoft\Templates\Chronological Resume (Modern design).dotx</Template>
  <TotalTime>0</TotalTime>
  <Pages>3</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Parrish, Emily M</dc:creator>
  <cp:keywords/>
  <dc:description/>
  <cp:lastModifiedBy>Parrish, Emily M</cp:lastModifiedBy>
  <cp:revision>3</cp:revision>
  <cp:lastPrinted>2019-09-11T00:18:00Z</cp:lastPrinted>
  <dcterms:created xsi:type="dcterms:W3CDTF">2019-09-11T00:18:00Z</dcterms:created>
  <dcterms:modified xsi:type="dcterms:W3CDTF">2019-09-11T00:18:00Z</dcterms:modified>
  <cp:category/>
</cp:coreProperties>
</file>